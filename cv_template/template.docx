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C34C7" w14:textId="23168D53" w:rsidR="00141764" w:rsidRPr="00141764" w:rsidRDefault="00511D9D" w:rsidP="00E9419A">
      <w:pPr>
        <w:pStyle w:val="Ttulo1"/>
      </w:pPr>
      <w:r>
        <w:t>Título 1</w:t>
      </w:r>
    </w:p>
    <w:p w14:paraId="79017A8D" w14:textId="41C15D6E" w:rsidR="00141764" w:rsidRPr="00511D9D" w:rsidRDefault="00511D9D" w:rsidP="00511D9D">
      <w:pPr>
        <w:pStyle w:val="Contacto"/>
      </w:pPr>
      <w:r>
        <w:t>Contacto</w:t>
      </w:r>
    </w:p>
    <w:p w14:paraId="240BFEE7" w14:textId="77777777" w:rsidR="00D8078B" w:rsidRPr="004E3FDB" w:rsidRDefault="00D8078B" w:rsidP="004E3FDB">
      <w:pPr>
        <w:spacing w:after="60"/>
        <w:rPr>
          <w:lang w:val="en-GB"/>
        </w:rPr>
      </w:pPr>
    </w:p>
    <w:p w14:paraId="1CC5CEE5" w14:textId="54386FEE" w:rsidR="00D8078B" w:rsidRPr="00E9419A" w:rsidRDefault="00511D9D" w:rsidP="00E9419A">
      <w:pPr>
        <w:pStyle w:val="Ttulo2"/>
      </w:pPr>
      <w:r>
        <w:t>Título 2</w:t>
      </w:r>
    </w:p>
    <w:p w14:paraId="619F5CA3" w14:textId="101B0C13" w:rsidR="00141764" w:rsidRDefault="00511D9D" w:rsidP="00511D9D">
      <w:pPr>
        <w:spacing w:after="60" w:line="240" w:lineRule="auto"/>
        <w:rPr>
          <w:lang w:val="en-GB"/>
        </w:rPr>
      </w:pPr>
      <w:r>
        <w:rPr>
          <w:lang w:val="en-GB"/>
        </w:rPr>
        <w:t>Normal</w:t>
      </w:r>
    </w:p>
    <w:p w14:paraId="68AE5994" w14:textId="32EA8A73" w:rsidR="005B28A6" w:rsidRPr="004E3FDB" w:rsidRDefault="005B28A6" w:rsidP="005B28A6">
      <w:pPr>
        <w:pStyle w:val="Bullet"/>
        <w:rPr>
          <w:lang w:val="en-GB"/>
        </w:rPr>
      </w:pPr>
      <w:r>
        <w:rPr>
          <w:lang w:val="en-GB"/>
        </w:rPr>
        <w:t>Bullet</w:t>
      </w:r>
    </w:p>
    <w:sectPr w:rsidR="005B28A6" w:rsidRPr="004E3FDB" w:rsidSect="00A31A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E2FF9"/>
    <w:multiLevelType w:val="hybridMultilevel"/>
    <w:tmpl w:val="3FECCE5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2B5FB9"/>
    <w:multiLevelType w:val="hybridMultilevel"/>
    <w:tmpl w:val="1EA63C1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74151EA"/>
    <w:multiLevelType w:val="hybridMultilevel"/>
    <w:tmpl w:val="ABA8ED3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706BA8"/>
    <w:multiLevelType w:val="hybridMultilevel"/>
    <w:tmpl w:val="9F82DDE2"/>
    <w:lvl w:ilvl="0" w:tplc="DC38F614">
      <w:numFmt w:val="bullet"/>
      <w:lvlText w:val="•"/>
      <w:lvlJc w:val="left"/>
      <w:pPr>
        <w:ind w:left="1778" w:hanging="360"/>
      </w:pPr>
      <w:rPr>
        <w:rFonts w:ascii="Helvetica" w:eastAsiaTheme="minorEastAsia" w:hAnsi="Helvetica" w:cs="Helvetica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A650F1"/>
    <w:multiLevelType w:val="hybridMultilevel"/>
    <w:tmpl w:val="E2D009A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840561E"/>
    <w:multiLevelType w:val="hybridMultilevel"/>
    <w:tmpl w:val="FEFE0AA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3DA7B32"/>
    <w:multiLevelType w:val="hybridMultilevel"/>
    <w:tmpl w:val="3202D98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D451973"/>
    <w:multiLevelType w:val="hybridMultilevel"/>
    <w:tmpl w:val="FA400CF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0A76FD1"/>
    <w:multiLevelType w:val="multilevel"/>
    <w:tmpl w:val="E57E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4014AC"/>
    <w:multiLevelType w:val="hybridMultilevel"/>
    <w:tmpl w:val="16D6528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0B127C9"/>
    <w:multiLevelType w:val="multilevel"/>
    <w:tmpl w:val="F43C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863024"/>
    <w:multiLevelType w:val="hybridMultilevel"/>
    <w:tmpl w:val="4D7CDF9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5F07275"/>
    <w:multiLevelType w:val="hybridMultilevel"/>
    <w:tmpl w:val="6DD4C790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B8B0129"/>
    <w:multiLevelType w:val="hybridMultilevel"/>
    <w:tmpl w:val="5E8EEBE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1AC236C"/>
    <w:multiLevelType w:val="hybridMultilevel"/>
    <w:tmpl w:val="1BFA9C02"/>
    <w:lvl w:ilvl="0" w:tplc="DC38F614">
      <w:numFmt w:val="bullet"/>
      <w:lvlText w:val="•"/>
      <w:lvlJc w:val="left"/>
      <w:pPr>
        <w:ind w:left="1069" w:hanging="360"/>
      </w:pPr>
      <w:rPr>
        <w:rFonts w:ascii="Helvetica" w:eastAsiaTheme="minorEastAsia" w:hAnsi="Helvetica" w:cs="Helvetica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72AF6FEC"/>
    <w:multiLevelType w:val="hybridMultilevel"/>
    <w:tmpl w:val="F2F2BA16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F5B2137"/>
    <w:multiLevelType w:val="hybridMultilevel"/>
    <w:tmpl w:val="616CC450"/>
    <w:lvl w:ilvl="0" w:tplc="B2DAE5EE">
      <w:start w:val="1"/>
      <w:numFmt w:val="bullet"/>
      <w:pStyle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85375714">
    <w:abstractNumId w:val="16"/>
  </w:num>
  <w:num w:numId="2" w16cid:durableId="1852715021">
    <w:abstractNumId w:val="2"/>
  </w:num>
  <w:num w:numId="3" w16cid:durableId="1904291039">
    <w:abstractNumId w:val="5"/>
  </w:num>
  <w:num w:numId="4" w16cid:durableId="1338774314">
    <w:abstractNumId w:val="11"/>
  </w:num>
  <w:num w:numId="5" w16cid:durableId="802188265">
    <w:abstractNumId w:val="0"/>
  </w:num>
  <w:num w:numId="6" w16cid:durableId="242104789">
    <w:abstractNumId w:val="15"/>
  </w:num>
  <w:num w:numId="7" w16cid:durableId="1460683457">
    <w:abstractNumId w:val="6"/>
  </w:num>
  <w:num w:numId="8" w16cid:durableId="1235045531">
    <w:abstractNumId w:val="4"/>
  </w:num>
  <w:num w:numId="9" w16cid:durableId="894467239">
    <w:abstractNumId w:val="9"/>
  </w:num>
  <w:num w:numId="10" w16cid:durableId="1706521351">
    <w:abstractNumId w:val="1"/>
  </w:num>
  <w:num w:numId="11" w16cid:durableId="571815721">
    <w:abstractNumId w:val="13"/>
  </w:num>
  <w:num w:numId="12" w16cid:durableId="849487509">
    <w:abstractNumId w:val="12"/>
  </w:num>
  <w:num w:numId="13" w16cid:durableId="158272448">
    <w:abstractNumId w:val="14"/>
  </w:num>
  <w:num w:numId="14" w16cid:durableId="519318634">
    <w:abstractNumId w:val="3"/>
  </w:num>
  <w:num w:numId="15" w16cid:durableId="2021656707">
    <w:abstractNumId w:val="7"/>
  </w:num>
  <w:num w:numId="16" w16cid:durableId="462845808">
    <w:abstractNumId w:val="10"/>
  </w:num>
  <w:num w:numId="17" w16cid:durableId="623973034">
    <w:abstractNumId w:val="16"/>
  </w:num>
  <w:num w:numId="18" w16cid:durableId="226399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26B"/>
    <w:rsid w:val="0002455E"/>
    <w:rsid w:val="00025EDC"/>
    <w:rsid w:val="00026A86"/>
    <w:rsid w:val="00033C54"/>
    <w:rsid w:val="0005547C"/>
    <w:rsid w:val="0008279D"/>
    <w:rsid w:val="00087306"/>
    <w:rsid w:val="00087756"/>
    <w:rsid w:val="00094943"/>
    <w:rsid w:val="000A1EA1"/>
    <w:rsid w:val="000B0C24"/>
    <w:rsid w:val="000D3AD1"/>
    <w:rsid w:val="00141764"/>
    <w:rsid w:val="001448C3"/>
    <w:rsid w:val="00191477"/>
    <w:rsid w:val="0019626B"/>
    <w:rsid w:val="001A1211"/>
    <w:rsid w:val="001B12ED"/>
    <w:rsid w:val="001D09FE"/>
    <w:rsid w:val="00233A86"/>
    <w:rsid w:val="00235F35"/>
    <w:rsid w:val="002526F9"/>
    <w:rsid w:val="00256863"/>
    <w:rsid w:val="00273943"/>
    <w:rsid w:val="00277E63"/>
    <w:rsid w:val="002B3175"/>
    <w:rsid w:val="00311C10"/>
    <w:rsid w:val="00325E22"/>
    <w:rsid w:val="003637ED"/>
    <w:rsid w:val="00397F9C"/>
    <w:rsid w:val="003A3562"/>
    <w:rsid w:val="003B1772"/>
    <w:rsid w:val="003B24B1"/>
    <w:rsid w:val="003C3D38"/>
    <w:rsid w:val="003E28DB"/>
    <w:rsid w:val="003F7B0B"/>
    <w:rsid w:val="00420EDE"/>
    <w:rsid w:val="004567B8"/>
    <w:rsid w:val="004763AF"/>
    <w:rsid w:val="004831CB"/>
    <w:rsid w:val="004C7168"/>
    <w:rsid w:val="004E3FDB"/>
    <w:rsid w:val="00501555"/>
    <w:rsid w:val="0050535F"/>
    <w:rsid w:val="00511D9D"/>
    <w:rsid w:val="00554972"/>
    <w:rsid w:val="00563CEC"/>
    <w:rsid w:val="00577E9D"/>
    <w:rsid w:val="0058005E"/>
    <w:rsid w:val="005A5768"/>
    <w:rsid w:val="005A6B8A"/>
    <w:rsid w:val="005B28A6"/>
    <w:rsid w:val="005C65EA"/>
    <w:rsid w:val="005D7A56"/>
    <w:rsid w:val="005E165B"/>
    <w:rsid w:val="005E2860"/>
    <w:rsid w:val="00622B4E"/>
    <w:rsid w:val="006263CA"/>
    <w:rsid w:val="00661E4A"/>
    <w:rsid w:val="00682D4D"/>
    <w:rsid w:val="0069460E"/>
    <w:rsid w:val="006A145F"/>
    <w:rsid w:val="006A3EDF"/>
    <w:rsid w:val="006B2981"/>
    <w:rsid w:val="006B753C"/>
    <w:rsid w:val="006C70BD"/>
    <w:rsid w:val="0070655E"/>
    <w:rsid w:val="0072618B"/>
    <w:rsid w:val="00747D61"/>
    <w:rsid w:val="007E0B52"/>
    <w:rsid w:val="007F321E"/>
    <w:rsid w:val="007F5FA0"/>
    <w:rsid w:val="00801BD3"/>
    <w:rsid w:val="00836E3E"/>
    <w:rsid w:val="00870DAB"/>
    <w:rsid w:val="0088352F"/>
    <w:rsid w:val="008862EF"/>
    <w:rsid w:val="009156A8"/>
    <w:rsid w:val="0092712E"/>
    <w:rsid w:val="009364F3"/>
    <w:rsid w:val="0094538A"/>
    <w:rsid w:val="0095319B"/>
    <w:rsid w:val="009566EC"/>
    <w:rsid w:val="009567F4"/>
    <w:rsid w:val="00956B05"/>
    <w:rsid w:val="009828B1"/>
    <w:rsid w:val="009B3481"/>
    <w:rsid w:val="009C710D"/>
    <w:rsid w:val="009E47E7"/>
    <w:rsid w:val="00A31ABE"/>
    <w:rsid w:val="00A61E40"/>
    <w:rsid w:val="00A7233C"/>
    <w:rsid w:val="00A759B4"/>
    <w:rsid w:val="00A75E9A"/>
    <w:rsid w:val="00AA2A6A"/>
    <w:rsid w:val="00AB4F4B"/>
    <w:rsid w:val="00AF3371"/>
    <w:rsid w:val="00AF4316"/>
    <w:rsid w:val="00B032CC"/>
    <w:rsid w:val="00B12EE2"/>
    <w:rsid w:val="00B156AA"/>
    <w:rsid w:val="00B21112"/>
    <w:rsid w:val="00B64D16"/>
    <w:rsid w:val="00B93300"/>
    <w:rsid w:val="00BA4AFA"/>
    <w:rsid w:val="00BD26E6"/>
    <w:rsid w:val="00BE632A"/>
    <w:rsid w:val="00BF5C87"/>
    <w:rsid w:val="00C15637"/>
    <w:rsid w:val="00C2571F"/>
    <w:rsid w:val="00C806F9"/>
    <w:rsid w:val="00C9282D"/>
    <w:rsid w:val="00C95714"/>
    <w:rsid w:val="00CB4E78"/>
    <w:rsid w:val="00D8078B"/>
    <w:rsid w:val="00D92367"/>
    <w:rsid w:val="00DB51BA"/>
    <w:rsid w:val="00DE6247"/>
    <w:rsid w:val="00E17AFE"/>
    <w:rsid w:val="00E20683"/>
    <w:rsid w:val="00E32D06"/>
    <w:rsid w:val="00E34085"/>
    <w:rsid w:val="00E44AA3"/>
    <w:rsid w:val="00E627D8"/>
    <w:rsid w:val="00E67EC4"/>
    <w:rsid w:val="00E82FC2"/>
    <w:rsid w:val="00E9419A"/>
    <w:rsid w:val="00E96D3A"/>
    <w:rsid w:val="00EA040B"/>
    <w:rsid w:val="00EB65C4"/>
    <w:rsid w:val="00EC2235"/>
    <w:rsid w:val="00EC2269"/>
    <w:rsid w:val="00ED5CD3"/>
    <w:rsid w:val="00EE0694"/>
    <w:rsid w:val="00EE2EE4"/>
    <w:rsid w:val="00F075FC"/>
    <w:rsid w:val="00F11AA3"/>
    <w:rsid w:val="00F53674"/>
    <w:rsid w:val="00F57DD4"/>
    <w:rsid w:val="00F80287"/>
    <w:rsid w:val="00F809B1"/>
    <w:rsid w:val="00F82EB6"/>
    <w:rsid w:val="00F92510"/>
    <w:rsid w:val="00FA0DDB"/>
    <w:rsid w:val="00FA1883"/>
    <w:rsid w:val="00FB6AD5"/>
    <w:rsid w:val="00FF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DCAFD"/>
  <w15:chartTrackingRefBased/>
  <w15:docId w15:val="{37804FCF-01E0-4A2F-9CA8-EE097F326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12E"/>
    <w:pPr>
      <w:spacing w:line="259" w:lineRule="auto"/>
      <w:ind w:firstLine="709"/>
      <w:jc w:val="both"/>
    </w:pPr>
    <w:rPr>
      <w:rFonts w:ascii="Roboto" w:hAnsi="Roboto" w:cs="Helvetica"/>
      <w:kern w:val="0"/>
      <w:sz w:val="22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9419A"/>
    <w:pPr>
      <w:spacing w:after="80" w:line="240" w:lineRule="auto"/>
      <w:ind w:firstLine="0"/>
      <w:jc w:val="center"/>
      <w:outlineLvl w:val="0"/>
    </w:pPr>
    <w:rPr>
      <w:rFonts w:ascii="EB Garamond" w:hAnsi="EB Garamond"/>
      <w:b/>
      <w:bCs/>
      <w:sz w:val="28"/>
      <w:lang w:val="en-GB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E9419A"/>
    <w:pPr>
      <w:ind w:firstLine="709"/>
      <w:jc w:val="left"/>
      <w:outlineLvl w:val="1"/>
    </w:pPr>
    <w:rPr>
      <w:smallCaps/>
      <w:sz w:val="26"/>
    </w:rPr>
  </w:style>
  <w:style w:type="paragraph" w:styleId="Ttulo3">
    <w:name w:val="heading 3"/>
    <w:basedOn w:val="Ttulo2"/>
    <w:next w:val="Normal"/>
    <w:link w:val="Ttulo3Car"/>
    <w:uiPriority w:val="9"/>
    <w:unhideWhenUsed/>
    <w:rsid w:val="00577E9D"/>
    <w:pPr>
      <w:outlineLvl w:val="2"/>
    </w:pPr>
    <w:rPr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CB4E7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4E7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4E7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4E7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4E7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4E7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419A"/>
    <w:rPr>
      <w:rFonts w:ascii="EB Garamond" w:hAnsi="EB Garamond" w:cs="Helvetica"/>
      <w:b/>
      <w:bCs/>
      <w:kern w:val="0"/>
      <w:sz w:val="28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rsid w:val="00E9419A"/>
    <w:rPr>
      <w:rFonts w:ascii="EB Garamond" w:hAnsi="EB Garamond" w:cs="Helvetica"/>
      <w:b/>
      <w:bCs/>
      <w:smallCaps/>
      <w:kern w:val="0"/>
      <w:sz w:val="26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rsid w:val="00577E9D"/>
    <w:rPr>
      <w:rFonts w:ascii="EB Garamond" w:hAnsi="EB Garamond" w:cs="Helvetica"/>
      <w:b/>
      <w:bCs/>
      <w:kern w:val="0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4E78"/>
    <w:rPr>
      <w:rFonts w:eastAsiaTheme="majorEastAsia" w:cstheme="majorBidi"/>
      <w:i/>
      <w:iCs/>
      <w:color w:val="0F4761" w:themeColor="accent1" w:themeShade="BF"/>
      <w:kern w:val="0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4E78"/>
    <w:rPr>
      <w:rFonts w:eastAsiaTheme="majorEastAsia" w:cstheme="majorBidi"/>
      <w:color w:val="0F4761" w:themeColor="accent1" w:themeShade="BF"/>
      <w:kern w:val="0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4E78"/>
    <w:rPr>
      <w:rFonts w:eastAsiaTheme="majorEastAsia" w:cstheme="majorBidi"/>
      <w:i/>
      <w:iCs/>
      <w:color w:val="595959" w:themeColor="text1" w:themeTint="A6"/>
      <w:kern w:val="0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4E78"/>
    <w:rPr>
      <w:rFonts w:eastAsiaTheme="majorEastAsia" w:cstheme="majorBidi"/>
      <w:color w:val="595959" w:themeColor="text1" w:themeTint="A6"/>
      <w:kern w:val="0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4E78"/>
    <w:rPr>
      <w:rFonts w:eastAsiaTheme="majorEastAsia" w:cstheme="majorBidi"/>
      <w:i/>
      <w:iCs/>
      <w:color w:val="272727" w:themeColor="text1" w:themeTint="D8"/>
      <w:kern w:val="0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4E78"/>
    <w:rPr>
      <w:rFonts w:eastAsiaTheme="majorEastAsia" w:cstheme="majorBidi"/>
      <w:color w:val="272727" w:themeColor="text1" w:themeTint="D8"/>
      <w:kern w:val="0"/>
      <w:lang w:val="es-ES_tradnl"/>
    </w:rPr>
  </w:style>
  <w:style w:type="paragraph" w:styleId="Ttulo">
    <w:name w:val="Title"/>
    <w:basedOn w:val="Normal"/>
    <w:next w:val="Normal"/>
    <w:link w:val="TtuloCar"/>
    <w:uiPriority w:val="10"/>
    <w:rsid w:val="00CB4E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4E78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rsid w:val="00CB4E78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4E78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rsid w:val="00CB4E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4E78"/>
    <w:rPr>
      <w:rFonts w:ascii="Times New Roman" w:hAnsi="Times New Roman" w:cs="Times New Roman"/>
      <w:i/>
      <w:iCs/>
      <w:color w:val="404040" w:themeColor="text1" w:themeTint="BF"/>
      <w:kern w:val="0"/>
      <w:lang w:val="es-ES_tradnl"/>
    </w:rPr>
  </w:style>
  <w:style w:type="paragraph" w:styleId="Prrafodelista">
    <w:name w:val="List Paragraph"/>
    <w:basedOn w:val="Normal"/>
    <w:link w:val="PrrafodelistaCar"/>
    <w:uiPriority w:val="34"/>
    <w:rsid w:val="00CB4E7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rsid w:val="00CB4E78"/>
    <w:rPr>
      <w:i/>
      <w:iCs/>
      <w:color w:val="0F4761" w:themeColor="accent1" w:themeShade="BF"/>
    </w:rPr>
  </w:style>
  <w:style w:type="character" w:styleId="Hipervnculo">
    <w:name w:val="Hyperlink"/>
    <w:basedOn w:val="Fuentedeprrafopredeter"/>
    <w:uiPriority w:val="99"/>
    <w:unhideWhenUsed/>
    <w:rsid w:val="00CB4E7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4E78"/>
    <w:rPr>
      <w:color w:val="605E5C"/>
      <w:shd w:val="clear" w:color="auto" w:fill="E1DFDD"/>
    </w:rPr>
  </w:style>
  <w:style w:type="character" w:styleId="Textoennegrita">
    <w:name w:val="Strong"/>
    <w:uiPriority w:val="22"/>
    <w:qFormat/>
    <w:rsid w:val="00CB4E78"/>
  </w:style>
  <w:style w:type="paragraph" w:customStyle="1" w:styleId="Fechas">
    <w:name w:val="Fechas"/>
    <w:basedOn w:val="Normal"/>
    <w:rsid w:val="00EE0694"/>
    <w:pPr>
      <w:spacing w:after="120" w:line="276" w:lineRule="auto"/>
    </w:pPr>
    <w:rPr>
      <w:szCs w:val="22"/>
    </w:rPr>
  </w:style>
  <w:style w:type="paragraph" w:customStyle="1" w:styleId="Negrita">
    <w:name w:val="Negrita"/>
    <w:basedOn w:val="Ttulo1"/>
    <w:link w:val="NegritaCar"/>
    <w:qFormat/>
    <w:rsid w:val="00EE0694"/>
  </w:style>
  <w:style w:type="character" w:styleId="nfasissutil">
    <w:name w:val="Subtle Emphasis"/>
    <w:uiPriority w:val="19"/>
    <w:rsid w:val="00C9282D"/>
  </w:style>
  <w:style w:type="paragraph" w:customStyle="1" w:styleId="Empresaocentro">
    <w:name w:val="Empresa o centro"/>
    <w:basedOn w:val="Negrita"/>
    <w:rsid w:val="00C9282D"/>
    <w:rPr>
      <w:b w:val="0"/>
      <w:i/>
    </w:rPr>
  </w:style>
  <w:style w:type="paragraph" w:customStyle="1" w:styleId="Bullet">
    <w:name w:val="Bullet"/>
    <w:basedOn w:val="Prrafodelista"/>
    <w:link w:val="BulletCar"/>
    <w:qFormat/>
    <w:rsid w:val="00661E4A"/>
    <w:pPr>
      <w:numPr>
        <w:numId w:val="1"/>
      </w:numPr>
      <w:spacing w:after="120" w:line="240" w:lineRule="auto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661E4A"/>
    <w:rPr>
      <w:rFonts w:ascii="Times New Roman" w:hAnsi="Times New Roman" w:cs="Times New Roman"/>
      <w:kern w:val="0"/>
      <w:lang w:val="es-ES_tradnl"/>
    </w:rPr>
  </w:style>
  <w:style w:type="character" w:customStyle="1" w:styleId="BulletCar">
    <w:name w:val="Bullet Car"/>
    <w:basedOn w:val="PrrafodelistaCar"/>
    <w:link w:val="Bullet"/>
    <w:rsid w:val="00661E4A"/>
    <w:rPr>
      <w:rFonts w:ascii="Helvetica" w:hAnsi="Helvetica" w:cs="Helvetica"/>
      <w:kern w:val="0"/>
      <w:lang w:val="es-ES_tradnl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ED5CD3"/>
  </w:style>
  <w:style w:type="character" w:customStyle="1" w:styleId="FechaCar">
    <w:name w:val="Fecha Car"/>
    <w:basedOn w:val="Fuentedeprrafopredeter"/>
    <w:link w:val="Fecha"/>
    <w:uiPriority w:val="99"/>
    <w:semiHidden/>
    <w:rsid w:val="00ED5CD3"/>
    <w:rPr>
      <w:rFonts w:ascii="Helvetica" w:hAnsi="Helvetica" w:cs="Helvetica"/>
      <w:kern w:val="0"/>
      <w:lang w:val="es-ES_tradnl"/>
    </w:rPr>
  </w:style>
  <w:style w:type="paragraph" w:customStyle="1" w:styleId="Nombre">
    <w:name w:val="Nombre"/>
    <w:basedOn w:val="Ttulo1"/>
    <w:rsid w:val="00E82FC2"/>
  </w:style>
  <w:style w:type="paragraph" w:customStyle="1" w:styleId="Role">
    <w:name w:val="Role"/>
    <w:basedOn w:val="Ttulo1"/>
    <w:qFormat/>
    <w:rsid w:val="00E82FC2"/>
    <w:rPr>
      <w:caps/>
    </w:rPr>
  </w:style>
  <w:style w:type="paragraph" w:customStyle="1" w:styleId="Contacto">
    <w:name w:val="Contacto"/>
    <w:basedOn w:val="Normal"/>
    <w:qFormat/>
    <w:rsid w:val="00511D9D"/>
    <w:pPr>
      <w:spacing w:after="60" w:line="240" w:lineRule="auto"/>
      <w:ind w:firstLine="0"/>
      <w:jc w:val="center"/>
    </w:pPr>
    <w:rPr>
      <w:rFonts w:ascii="EB Garamond" w:hAnsi="EB Garamond"/>
      <w:b/>
      <w:bCs/>
      <w:sz w:val="26"/>
      <w:szCs w:val="26"/>
      <w:lang w:val="en-GB"/>
    </w:rPr>
  </w:style>
  <w:style w:type="paragraph" w:customStyle="1" w:styleId="Ttulo11">
    <w:name w:val="Título 11"/>
    <w:basedOn w:val="Negrita"/>
    <w:link w:val="Ttulo11Car"/>
    <w:rsid w:val="001D09FE"/>
  </w:style>
  <w:style w:type="paragraph" w:customStyle="1" w:styleId="Ttulo12">
    <w:name w:val="Título 12"/>
    <w:basedOn w:val="Ttulo11"/>
    <w:link w:val="Heading1Car"/>
    <w:rsid w:val="009C710D"/>
  </w:style>
  <w:style w:type="character" w:customStyle="1" w:styleId="NegritaCar">
    <w:name w:val="Negrita Car"/>
    <w:basedOn w:val="Ttulo1Car"/>
    <w:link w:val="Negrita"/>
    <w:rsid w:val="009C710D"/>
    <w:rPr>
      <w:rFonts w:ascii="Georgia" w:hAnsi="Georgia" w:cs="Helvetica"/>
      <w:b/>
      <w:bCs/>
      <w:kern w:val="0"/>
      <w:sz w:val="28"/>
      <w:lang w:val="es-ES_tradnl"/>
    </w:rPr>
  </w:style>
  <w:style w:type="character" w:customStyle="1" w:styleId="Ttulo11Car">
    <w:name w:val="Título 11 Car"/>
    <w:basedOn w:val="NegritaCar"/>
    <w:link w:val="Ttulo11"/>
    <w:rsid w:val="009C710D"/>
    <w:rPr>
      <w:rFonts w:ascii="Georgia" w:hAnsi="Georgia" w:cs="Helvetica"/>
      <w:b/>
      <w:bCs/>
      <w:kern w:val="0"/>
      <w:sz w:val="28"/>
      <w:lang w:val="es-ES_tradnl"/>
    </w:rPr>
  </w:style>
  <w:style w:type="character" w:customStyle="1" w:styleId="Heading1Car">
    <w:name w:val="Heading 1 Car"/>
    <w:basedOn w:val="Ttulo11Car"/>
    <w:link w:val="Ttulo12"/>
    <w:rsid w:val="009C710D"/>
    <w:rPr>
      <w:rFonts w:ascii="Georgia" w:hAnsi="Georgia" w:cs="Helvetica"/>
      <w:b/>
      <w:bCs/>
      <w:kern w:val="0"/>
      <w:sz w:val="28"/>
      <w:lang w:val="es-ES_tradnl"/>
    </w:rPr>
  </w:style>
  <w:style w:type="paragraph" w:customStyle="1" w:styleId="KeyRelevance">
    <w:name w:val="Key Relevance"/>
    <w:basedOn w:val="Normal"/>
    <w:rsid w:val="00801BD3"/>
    <w:pPr>
      <w:ind w:left="709"/>
    </w:pPr>
    <w:rPr>
      <w:b/>
      <w:bCs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3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ue\iCloudDrive\4.%20Laboral\1.%20CV\1.%20En%20progreso\Para%20adaptar%20a%20ofertas\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67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Cruz Rodríguez</dc:creator>
  <cp:keywords/>
  <dc:description/>
  <cp:lastModifiedBy>Manuel Cruz Rodríguez</cp:lastModifiedBy>
  <cp:revision>41</cp:revision>
  <dcterms:created xsi:type="dcterms:W3CDTF">2025-04-05T14:39:00Z</dcterms:created>
  <dcterms:modified xsi:type="dcterms:W3CDTF">2025-05-08T12:11:00Z</dcterms:modified>
</cp:coreProperties>
</file>